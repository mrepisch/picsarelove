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45" w:rsidRDefault="00D44945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Testprotokoll</w:t>
      </w:r>
    </w:p>
    <w:p w:rsidR="00D44945" w:rsidRPr="00D44945" w:rsidRDefault="00D44945" w:rsidP="00D44945">
      <w:r>
        <w:t>Projekt:</w:t>
      </w:r>
      <w:r>
        <w:tab/>
      </w:r>
      <w:r>
        <w:tab/>
      </w:r>
      <w:proofErr w:type="spellStart"/>
      <w:r w:rsidR="00B25D4B">
        <w:t>Pics</w:t>
      </w:r>
      <w:proofErr w:type="spellEnd"/>
      <w:r w:rsidR="00B25D4B">
        <w:t xml:space="preserve"> Are Love</w:t>
      </w:r>
    </w:p>
    <w:p w:rsidR="00D44945" w:rsidRDefault="00C21FC0" w:rsidP="00D44945">
      <w:r>
        <w:t>Testperson:</w:t>
      </w:r>
      <w:r>
        <w:tab/>
      </w:r>
      <w:r>
        <w:tab/>
      </w:r>
    </w:p>
    <w:p w:rsidR="00D44945" w:rsidRDefault="0036155B" w:rsidP="00D44945">
      <w:r>
        <w:t>Datum / Zeit:</w:t>
      </w:r>
      <w:r>
        <w:tab/>
      </w:r>
      <w:r>
        <w:tab/>
        <w:t xml:space="preserve">23.01.2017; </w:t>
      </w:r>
      <w:bookmarkStart w:id="19" w:name="_GoBack"/>
      <w:bookmarkEnd w:id="19"/>
    </w:p>
    <w:p w:rsidR="00D44945" w:rsidRPr="00D44945" w:rsidRDefault="00D44945" w:rsidP="00D44945">
      <w:r>
        <w:t>Eingesetzte Software:</w:t>
      </w:r>
      <w:r>
        <w:tab/>
      </w:r>
      <w:r w:rsidR="000E61E3">
        <w:t>Windows 7, Firefox 50.1.0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0E61E3" w:rsidTr="00937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0E61E3" w:rsidRDefault="000E61E3" w:rsidP="00937ABB">
            <w:r>
              <w:t>ID</w:t>
            </w:r>
          </w:p>
        </w:tc>
        <w:tc>
          <w:tcPr>
            <w:tcW w:w="1340" w:type="dxa"/>
          </w:tcPr>
          <w:p w:rsidR="000E61E3" w:rsidRDefault="000E61E3" w:rsidP="00937ABB">
            <w:r>
              <w:t>Erfolgreich</w:t>
            </w:r>
          </w:p>
        </w:tc>
        <w:tc>
          <w:tcPr>
            <w:tcW w:w="7098" w:type="dxa"/>
          </w:tcPr>
          <w:p w:rsidR="000E61E3" w:rsidRDefault="000E61E3" w:rsidP="00937ABB">
            <w:r>
              <w:t>Bemerkungen</w:t>
            </w:r>
          </w:p>
        </w:tc>
      </w:tr>
      <w:tr w:rsidR="000E61E3" w:rsidTr="00937ABB">
        <w:tc>
          <w:tcPr>
            <w:tcW w:w="854" w:type="dxa"/>
          </w:tcPr>
          <w:p w:rsidR="000E61E3" w:rsidRPr="00042CCD" w:rsidRDefault="000E61E3" w:rsidP="00937ABB">
            <w:r>
              <w:t>ST</w:t>
            </w:r>
            <w:r w:rsidRPr="00042CCD">
              <w:t>-01</w:t>
            </w:r>
          </w:p>
        </w:tc>
        <w:tc>
          <w:tcPr>
            <w:tcW w:w="1340" w:type="dxa"/>
          </w:tcPr>
          <w:p w:rsidR="000E61E3" w:rsidRPr="00042CCD" w:rsidRDefault="000E61E3" w:rsidP="00937ABB"/>
        </w:tc>
        <w:tc>
          <w:tcPr>
            <w:tcW w:w="7098" w:type="dxa"/>
          </w:tcPr>
          <w:p w:rsidR="000E61E3" w:rsidRPr="00042CCD" w:rsidRDefault="000E61E3" w:rsidP="00937ABB"/>
        </w:tc>
      </w:tr>
      <w:tr w:rsidR="000E61E3" w:rsidTr="00937ABB">
        <w:tc>
          <w:tcPr>
            <w:tcW w:w="854" w:type="dxa"/>
          </w:tcPr>
          <w:p w:rsidR="000E61E3" w:rsidRPr="00042CCD" w:rsidRDefault="000E61E3" w:rsidP="00937ABB">
            <w:r>
              <w:t>ST</w:t>
            </w:r>
            <w:r w:rsidRPr="00042CCD">
              <w:t xml:space="preserve"> -02</w:t>
            </w:r>
          </w:p>
        </w:tc>
        <w:tc>
          <w:tcPr>
            <w:tcW w:w="1340" w:type="dxa"/>
          </w:tcPr>
          <w:p w:rsidR="000E61E3" w:rsidRPr="00042CCD" w:rsidRDefault="000E61E3" w:rsidP="00937ABB"/>
        </w:tc>
        <w:tc>
          <w:tcPr>
            <w:tcW w:w="7098" w:type="dxa"/>
          </w:tcPr>
          <w:p w:rsidR="000E61E3" w:rsidRPr="00042CCD" w:rsidRDefault="000E61E3" w:rsidP="00937ABB"/>
        </w:tc>
      </w:tr>
      <w:tr w:rsidR="000E61E3" w:rsidTr="00937ABB">
        <w:tc>
          <w:tcPr>
            <w:tcW w:w="854" w:type="dxa"/>
          </w:tcPr>
          <w:p w:rsidR="000E61E3" w:rsidRPr="00042CCD" w:rsidRDefault="000E61E3" w:rsidP="00937ABB">
            <w:r>
              <w:t>ST</w:t>
            </w:r>
            <w:r w:rsidRPr="00042CCD">
              <w:t xml:space="preserve"> -03</w:t>
            </w:r>
          </w:p>
        </w:tc>
        <w:tc>
          <w:tcPr>
            <w:tcW w:w="1340" w:type="dxa"/>
          </w:tcPr>
          <w:p w:rsidR="000E61E3" w:rsidRPr="00042CCD" w:rsidRDefault="000E61E3" w:rsidP="00937ABB"/>
        </w:tc>
        <w:tc>
          <w:tcPr>
            <w:tcW w:w="7098" w:type="dxa"/>
          </w:tcPr>
          <w:p w:rsidR="000E61E3" w:rsidRPr="00042CCD" w:rsidRDefault="000E61E3" w:rsidP="00937ABB"/>
        </w:tc>
      </w:tr>
      <w:tr w:rsidR="000E61E3" w:rsidTr="00937ABB">
        <w:tc>
          <w:tcPr>
            <w:tcW w:w="854" w:type="dxa"/>
          </w:tcPr>
          <w:p w:rsidR="000E61E3" w:rsidRPr="00042CCD" w:rsidRDefault="000E61E3" w:rsidP="00937ABB">
            <w:r>
              <w:t>ST</w:t>
            </w:r>
            <w:r w:rsidRPr="00042CCD">
              <w:t xml:space="preserve"> -04</w:t>
            </w:r>
          </w:p>
        </w:tc>
        <w:tc>
          <w:tcPr>
            <w:tcW w:w="1340" w:type="dxa"/>
          </w:tcPr>
          <w:p w:rsidR="000E61E3" w:rsidRPr="00042CCD" w:rsidRDefault="000E61E3" w:rsidP="00937ABB"/>
        </w:tc>
        <w:tc>
          <w:tcPr>
            <w:tcW w:w="7098" w:type="dxa"/>
          </w:tcPr>
          <w:p w:rsidR="000E61E3" w:rsidRPr="00042CCD" w:rsidRDefault="000E61E3" w:rsidP="00937ABB"/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-05</w:t>
            </w:r>
          </w:p>
        </w:tc>
        <w:tc>
          <w:tcPr>
            <w:tcW w:w="1340" w:type="dxa"/>
          </w:tcPr>
          <w:p w:rsidR="000E61E3" w:rsidRDefault="000E61E3" w:rsidP="00937ABB"/>
        </w:tc>
        <w:tc>
          <w:tcPr>
            <w:tcW w:w="7098" w:type="dxa"/>
          </w:tcPr>
          <w:p w:rsidR="000E61E3" w:rsidRDefault="000E61E3" w:rsidP="00937ABB"/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-06</w:t>
            </w:r>
          </w:p>
        </w:tc>
        <w:tc>
          <w:tcPr>
            <w:tcW w:w="1340" w:type="dxa"/>
          </w:tcPr>
          <w:p w:rsidR="000E61E3" w:rsidRDefault="000E61E3" w:rsidP="00937ABB"/>
        </w:tc>
        <w:tc>
          <w:tcPr>
            <w:tcW w:w="7098" w:type="dxa"/>
          </w:tcPr>
          <w:p w:rsidR="000E61E3" w:rsidRDefault="000E61E3" w:rsidP="00937ABB"/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-07</w:t>
            </w:r>
          </w:p>
        </w:tc>
        <w:tc>
          <w:tcPr>
            <w:tcW w:w="1340" w:type="dxa"/>
          </w:tcPr>
          <w:p w:rsidR="000E61E3" w:rsidRDefault="000E61E3" w:rsidP="00937ABB"/>
        </w:tc>
        <w:tc>
          <w:tcPr>
            <w:tcW w:w="7098" w:type="dxa"/>
          </w:tcPr>
          <w:p w:rsidR="000E61E3" w:rsidRDefault="000E61E3" w:rsidP="00937ABB"/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-08</w:t>
            </w:r>
          </w:p>
        </w:tc>
        <w:tc>
          <w:tcPr>
            <w:tcW w:w="1340" w:type="dxa"/>
          </w:tcPr>
          <w:p w:rsidR="000E61E3" w:rsidRDefault="000E61E3" w:rsidP="00937ABB"/>
        </w:tc>
        <w:tc>
          <w:tcPr>
            <w:tcW w:w="7098" w:type="dxa"/>
          </w:tcPr>
          <w:p w:rsidR="000E61E3" w:rsidRDefault="000E61E3" w:rsidP="00937ABB"/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-09</w:t>
            </w:r>
          </w:p>
        </w:tc>
        <w:tc>
          <w:tcPr>
            <w:tcW w:w="1340" w:type="dxa"/>
          </w:tcPr>
          <w:p w:rsidR="000E61E3" w:rsidRDefault="000E61E3" w:rsidP="00937ABB"/>
        </w:tc>
        <w:tc>
          <w:tcPr>
            <w:tcW w:w="7098" w:type="dxa"/>
          </w:tcPr>
          <w:p w:rsidR="000E61E3" w:rsidRDefault="000E61E3" w:rsidP="00937ABB"/>
        </w:tc>
      </w:tr>
      <w:tr w:rsidR="000E61E3" w:rsidTr="00937ABB">
        <w:tc>
          <w:tcPr>
            <w:tcW w:w="854" w:type="dxa"/>
          </w:tcPr>
          <w:p w:rsidR="000E61E3" w:rsidRDefault="000E61E3" w:rsidP="00937ABB">
            <w:r>
              <w:t>ST -10</w:t>
            </w:r>
          </w:p>
        </w:tc>
        <w:tc>
          <w:tcPr>
            <w:tcW w:w="1340" w:type="dxa"/>
          </w:tcPr>
          <w:p w:rsidR="000E61E3" w:rsidRDefault="000E61E3" w:rsidP="00937ABB"/>
        </w:tc>
        <w:tc>
          <w:tcPr>
            <w:tcW w:w="7098" w:type="dxa"/>
          </w:tcPr>
          <w:p w:rsidR="000E61E3" w:rsidRDefault="000E61E3" w:rsidP="00937ABB"/>
        </w:tc>
      </w:tr>
    </w:tbl>
    <w:p w:rsidR="00D44945" w:rsidRDefault="00D44945" w:rsidP="00D44945"/>
    <w:p w:rsidR="00D44945" w:rsidRPr="00D44945" w:rsidRDefault="00426B6B" w:rsidP="00D44945">
      <w:r>
        <w:t>Unterschrift: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sectPr w:rsidR="00D44945" w:rsidRPr="00D44945" w:rsidSect="00037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2AC" w:rsidRDefault="001E22AC" w:rsidP="005075C5">
      <w:r>
        <w:separator/>
      </w:r>
    </w:p>
  </w:endnote>
  <w:endnote w:type="continuationSeparator" w:id="0">
    <w:p w:rsidR="001E22AC" w:rsidRDefault="001E22AC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0511C" wp14:editId="6D34999A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A521D2">
              <w:rPr>
                <w:noProof/>
              </w:rPr>
              <w:t>8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1E22AC">
              <w:fldChar w:fldCharType="begin"/>
            </w:r>
            <w:r w:rsidR="001E22AC">
              <w:instrText xml:space="preserve"> NUMPAGES -1\* Arabic \* MERGEFORMAT </w:instrText>
            </w:r>
            <w:r w:rsidR="001E22AC">
              <w:fldChar w:fldCharType="separate"/>
            </w:r>
            <w:r w:rsidR="00A521D2">
              <w:rPr>
                <w:noProof/>
              </w:rPr>
              <w:t>10</w:t>
            </w:r>
            <w:r w:rsidR="001E22AC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F5A1A8" wp14:editId="0B47757D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D44945">
                <w:rPr>
                  <w:noProof/>
                </w:rPr>
                <w:t>1</w:t>
              </w:r>
            </w:fldSimple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 w:rsidP="00037F5A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846547" wp14:editId="7D2DFF5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98D60" id="Rechteck 1" o:spid="_x0000_s1026" style="position:absolute;margin-left:0;margin-top:6.35pt;width:606.9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37F5A" w:rsidRDefault="00037F5A" w:rsidP="00037F5A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Testprotokoll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36155B">
              <w:rPr>
                <w:noProof/>
              </w:rPr>
              <w:t>1</w:t>
            </w:r>
            <w:r w:rsidRPr="0032426F">
              <w:fldChar w:fldCharType="end"/>
            </w:r>
            <w:r w:rsidRPr="0032426F">
              <w:t>/</w:t>
            </w:r>
            <w:r w:rsidR="001E22AC">
              <w:fldChar w:fldCharType="begin"/>
            </w:r>
            <w:r w:rsidR="001E22AC">
              <w:instrText xml:space="preserve"> NUMPAGES -1\* Arabic \* MERGEFORMAT </w:instrText>
            </w:r>
            <w:r w:rsidR="001E22AC">
              <w:fldChar w:fldCharType="separate"/>
            </w:r>
            <w:r w:rsidR="0036155B">
              <w:rPr>
                <w:noProof/>
              </w:rPr>
              <w:t>1</w:t>
            </w:r>
            <w:r w:rsidR="001E22AC">
              <w:rPr>
                <w:noProof/>
              </w:rPr>
              <w:fldChar w:fldCharType="end"/>
            </w:r>
          </w:sdtContent>
        </w:sdt>
      </w:sdtContent>
    </w:sdt>
  </w:p>
  <w:p w:rsidR="00037F5A" w:rsidRDefault="00037F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2AC" w:rsidRDefault="001E22AC" w:rsidP="005075C5">
      <w:r>
        <w:separator/>
      </w:r>
    </w:p>
  </w:footnote>
  <w:footnote w:type="continuationSeparator" w:id="0">
    <w:p w:rsidR="001E22AC" w:rsidRDefault="001E22AC" w:rsidP="00507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F5A" w:rsidRDefault="00037F5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37F5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E61E3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B7AEE"/>
    <w:rsid w:val="001C0A31"/>
    <w:rsid w:val="001C0EDF"/>
    <w:rsid w:val="001C6AE6"/>
    <w:rsid w:val="001E22AC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155B"/>
    <w:rsid w:val="00362026"/>
    <w:rsid w:val="003635FE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26B6B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25D4B"/>
    <w:rsid w:val="00B33D4C"/>
    <w:rsid w:val="00B35CAA"/>
    <w:rsid w:val="00B418CB"/>
    <w:rsid w:val="00B4327B"/>
    <w:rsid w:val="00B57F30"/>
    <w:rsid w:val="00B62E8C"/>
    <w:rsid w:val="00B62FEE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1FC0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26EE"/>
    <w:rsid w:val="00CB3ADB"/>
    <w:rsid w:val="00CC1296"/>
    <w:rsid w:val="00CD392D"/>
    <w:rsid w:val="00CE484E"/>
    <w:rsid w:val="00D00F02"/>
    <w:rsid w:val="00D14044"/>
    <w:rsid w:val="00D15E44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185FC9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C36D3-4E96-468E-8DA7-37EC1C9CD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36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1</vt:lpstr>
    </vt:vector>
  </TitlesOfParts>
  <Company>Berufsbildungscenter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Wicky Samuel</dc:creator>
  <cp:lastModifiedBy>Barisic Petar</cp:lastModifiedBy>
  <cp:revision>24</cp:revision>
  <dcterms:created xsi:type="dcterms:W3CDTF">2015-05-05T10:46:00Z</dcterms:created>
  <dcterms:modified xsi:type="dcterms:W3CDTF">2017-01-23T07:54:00Z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