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72627410" w:displacedByCustomXml="next"/>
    <w:bookmarkStart w:id="1" w:name="_Toc372627375" w:displacedByCustomXml="next"/>
    <w:bookmarkStart w:id="2" w:name="_Toc371942619" w:displacedByCustomXml="next"/>
    <w:bookmarkStart w:id="3" w:name="_Toc371942359" w:displacedByCustomXml="next"/>
    <w:bookmarkStart w:id="4" w:name="_Toc371344428" w:displacedByCustomXml="next"/>
    <w:bookmarkStart w:id="5" w:name="_Toc371341642" w:displacedByCustomXml="next"/>
    <w:bookmarkStart w:id="6" w:name="_Toc371341638" w:displacedByCustomXml="next"/>
    <w:bookmarkStart w:id="7" w:name="_Toc371341460" w:displacedByCustomXml="next"/>
    <w:bookmarkStart w:id="8" w:name="_Toc371341456" w:displacedByCustomXml="next"/>
    <w:bookmarkStart w:id="9" w:name="_Toc371341437" w:displacedByCustomXml="next"/>
    <w:bookmarkStart w:id="10" w:name="_Toc371341359" w:displacedByCustomXml="next"/>
    <w:bookmarkStart w:id="11" w:name="_Toc371341322" w:displacedByCustomXml="next"/>
    <w:bookmarkStart w:id="12" w:name="_Toc371341080" w:displacedByCustomXml="next"/>
    <w:bookmarkStart w:id="13" w:name="_Toc371341076" w:displacedByCustomXml="next"/>
    <w:bookmarkStart w:id="14" w:name="_Toc371339741" w:displacedByCustomXml="next"/>
    <w:bookmarkStart w:id="15" w:name="_Toc371339721" w:displacedByCustomXml="next"/>
    <w:bookmarkStart w:id="16" w:name="_Toc370824272" w:displacedByCustomXml="next"/>
    <w:bookmarkStart w:id="17" w:name="_Toc371950207" w:displacedByCustomXml="next"/>
    <w:bookmarkStart w:id="18" w:name="_Toc371950183" w:displacedByCustomXml="next"/>
    <w:sdt>
      <w:sdtPr>
        <w:id w:val="1556895506"/>
        <w:docPartObj>
          <w:docPartGallery w:val="Cover Pages"/>
          <w:docPartUnique/>
        </w:docPartObj>
      </w:sdtPr>
      <w:sdtEndPr/>
      <w:sdtContent>
        <w:p w:rsidR="005C581C" w:rsidRPr="007A26DA" w:rsidRDefault="005C581C">
          <w:r w:rsidRPr="007A26D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7423FBAB" wp14:editId="237AB82C">
                    <wp:simplePos x="0" y="0"/>
                    <wp:positionH relativeFrom="leftMargin">
                      <wp:posOffset>0</wp:posOffset>
                    </wp:positionH>
                    <wp:positionV relativeFrom="bottomMargin">
                      <wp:posOffset>-241300</wp:posOffset>
                    </wp:positionV>
                    <wp:extent cx="7261200" cy="896400"/>
                    <wp:effectExtent l="0" t="0" r="0" b="0"/>
                    <wp:wrapNone/>
                    <wp:docPr id="7" name="Rechtec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1200" cy="896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28961" id="Rechteck 7" o:spid="_x0000_s1026" style="position:absolute;margin-left:0;margin-top:-19pt;width:571.75pt;height:70.6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" fillcolor="white [3212]" stroked="f" strokeweight="2pt">
                    <w10:wrap anchorx="margin" anchory="margin"/>
                  </v:rect>
                </w:pict>
              </mc:Fallback>
            </mc:AlternateContent>
          </w:r>
          <w:r w:rsidRPr="007A26DA">
            <w:rPr>
              <w:noProof/>
              <w:lang w:eastAsia="de-CH"/>
            </w:rPr>
            <w:drawing>
              <wp:anchor distT="0" distB="0" distL="114300" distR="114300" simplePos="0" relativeHeight="251668480" behindDoc="0" locked="0" layoutInCell="1" allowOverlap="1" wp14:anchorId="35F83CF0" wp14:editId="0F468B92">
                <wp:simplePos x="0" y="0"/>
                <wp:positionH relativeFrom="leftMargin">
                  <wp:posOffset>756285</wp:posOffset>
                </wp:positionH>
                <wp:positionV relativeFrom="bottomMargin">
                  <wp:posOffset>-323850</wp:posOffset>
                </wp:positionV>
                <wp:extent cx="1814400" cy="698400"/>
                <wp:effectExtent l="0" t="0" r="0" b="6985"/>
                <wp:wrapNone/>
                <wp:docPr id="8" name="Grafik 8" descr="D:\Users\estumi\Desktop\Space_Squares6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estumi\Desktop\Space_Squares6-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375" t="40000" b="38461"/>
                        <a:stretch/>
                      </pic:blipFill>
                      <pic:spPr bwMode="auto">
                        <a:xfrm>
                          <a:off x="0" y="0"/>
                          <a:ext cx="1814400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A26DA">
            <w:rPr>
              <w:noProof/>
              <w:lang w:eastAsia="de-CH"/>
            </w:rPr>
            <w:drawing>
              <wp:anchor distT="0" distB="0" distL="114300" distR="114300" simplePos="0" relativeHeight="251671552" behindDoc="0" locked="0" layoutInCell="1" allowOverlap="1" wp14:anchorId="2065255A" wp14:editId="6356A1D8">
                <wp:simplePos x="0" y="0"/>
                <wp:positionH relativeFrom="rightMargin">
                  <wp:posOffset>-4199255</wp:posOffset>
                </wp:positionH>
                <wp:positionV relativeFrom="bottomMargin">
                  <wp:posOffset>-6058535</wp:posOffset>
                </wp:positionV>
                <wp:extent cx="8474075" cy="11948160"/>
                <wp:effectExtent l="0" t="0" r="3175" b="0"/>
                <wp:wrapNone/>
                <wp:docPr id="6" name="Grafik 6" descr="D:\Users\estumi\Desktop\Space_Squares5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s\estumi\Desktop\Space_Squares5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03"/>
                        <a:stretch/>
                      </pic:blipFill>
                      <pic:spPr bwMode="auto">
                        <a:xfrm>
                          <a:off x="0" y="0"/>
                          <a:ext cx="8474075" cy="1194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A26D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D8BC57F" wp14:editId="46244D70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2615565</wp:posOffset>
                    </wp:positionV>
                    <wp:extent cx="5172075" cy="405130"/>
                    <wp:effectExtent l="0" t="0" r="0" b="0"/>
                    <wp:wrapNone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36DEF" w:rsidRPr="00336DEF" w:rsidRDefault="00A521D2" w:rsidP="00336DEF">
                                <w:r w:rsidRPr="00A521D2">
                                  <w:rPr>
                                    <w:sz w:val="32"/>
                                  </w:rPr>
                                  <w:t xml:space="preserve">Projektteam: </w:t>
                                </w:r>
                                <w:r w:rsidR="00484ADA">
                                  <w:rPr>
                                    <w:sz w:val="32"/>
                                  </w:rPr>
                                  <w:t>Petar Barisic und Sascha Blank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8BC5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.95pt;margin-top:205.95pt;width:407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" filled="f" stroked="f">
                    <v:textbox>
                      <w:txbxContent>
                        <w:p w:rsidR="00336DEF" w:rsidRPr="00336DEF" w:rsidRDefault="00A521D2" w:rsidP="00336DEF">
                          <w:r w:rsidRPr="00A521D2">
                            <w:rPr>
                              <w:sz w:val="32"/>
                            </w:rPr>
                            <w:t xml:space="preserve">Projektteam: </w:t>
                          </w:r>
                          <w:r w:rsidR="00484ADA">
                            <w:rPr>
                              <w:sz w:val="32"/>
                            </w:rPr>
                            <w:t>Petar Barisic und Sascha Blank</w:t>
                          </w:r>
                          <w:bookmarkStart w:id="20" w:name="_GoBack"/>
                          <w:bookmarkEnd w:id="20"/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7A26D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BB9348" wp14:editId="2C0E29F1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2050415</wp:posOffset>
                    </wp:positionV>
                    <wp:extent cx="5172075" cy="73025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B03B74" w:rsidP="006C618E">
                                <w:pPr>
                                  <w:pStyle w:val="Hauptuntertitel"/>
                                  <w:ind w:left="0"/>
                                </w:pPr>
                                <w:r>
                                  <w:t>Testkonzept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BB9348" id="_x0000_s1027" type="#_x0000_t202" style="position:absolute;margin-left:-.7pt;margin-top:161.45pt;width:407.2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    <v:textbox>
                      <w:txbxContent>
                        <w:p w:rsidR="005C581C" w:rsidRPr="00603806" w:rsidRDefault="00B03B74" w:rsidP="006C618E">
                          <w:pPr>
                            <w:pStyle w:val="Hauptuntertitel"/>
                            <w:ind w:left="0"/>
                          </w:pPr>
                          <w:r>
                            <w:t>Testkonzept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7A26DA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6BD4E6" wp14:editId="61D346EE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1524744</wp:posOffset>
                    </wp:positionV>
                    <wp:extent cx="5172075" cy="733425"/>
                    <wp:effectExtent l="0" t="0" r="0" b="0"/>
                    <wp:wrapNone/>
                    <wp:docPr id="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FD250F" w:rsidP="006C618E">
                                <w:pPr>
                                  <w:pStyle w:val="Haupttitel"/>
                                </w:pPr>
                                <w:r>
                                  <w:t>Pics Are Love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6BD4E6" id="_x0000_s1028" type="#_x0000_t202" style="position:absolute;margin-left:-1.1pt;margin-top:120.05pt;width:407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    <v:textbox>
                      <w:txbxContent>
                        <w:p w:rsidR="005C581C" w:rsidRPr="00603806" w:rsidRDefault="00FD250F" w:rsidP="006C618E">
                          <w:pPr>
                            <w:pStyle w:val="Haupttitel"/>
                          </w:pPr>
                          <w:r>
                            <w:t>Pics Are Love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</w:p>
        <w:p w:rsidR="00F820C6" w:rsidRPr="007A26DA" w:rsidRDefault="005C581C">
          <w:pPr>
            <w:spacing w:after="200"/>
            <w:rPr>
              <w:b/>
            </w:rPr>
          </w:pPr>
          <w:r w:rsidRPr="007A26DA">
            <w:rPr>
              <w:b/>
            </w:rPr>
            <w:br w:type="page"/>
          </w:r>
        </w:p>
        <w:p w:rsidR="00A521D2" w:rsidRPr="007A26DA" w:rsidRDefault="00A521D2" w:rsidP="00A521D2">
          <w:pPr>
            <w:pStyle w:val="berschrift1"/>
          </w:pPr>
          <w:r w:rsidRPr="007A26DA">
            <w:lastRenderedPageBreak/>
            <w:t>Testumgebung</w:t>
          </w:r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:rsidR="00A521D2" w:rsidRPr="007A26DA" w:rsidRDefault="00A521D2" w:rsidP="00A521D2">
          <w:pPr>
            <w:pStyle w:val="Listenabsatz"/>
            <w:numPr>
              <w:ilvl w:val="0"/>
              <w:numId w:val="37"/>
            </w:numPr>
          </w:pPr>
          <w:r w:rsidRPr="007A26DA">
            <w:t>Auf welchem Betriebssystem wird getestet?</w:t>
          </w:r>
        </w:p>
        <w:p w:rsidR="00A521D2" w:rsidRPr="007A26DA" w:rsidRDefault="00A521D2" w:rsidP="00A521D2">
          <w:pPr>
            <w:pStyle w:val="Listenabsatz"/>
            <w:numPr>
              <w:ilvl w:val="0"/>
              <w:numId w:val="37"/>
            </w:numPr>
          </w:pPr>
          <w:r w:rsidRPr="007A26DA">
            <w:t>Mit Welchem / Welchen Browsern und Versionen wird getestet?</w:t>
          </w:r>
        </w:p>
        <w:p w:rsidR="00A521D2" w:rsidRPr="007A26DA" w:rsidRDefault="00A521D2" w:rsidP="00A521D2">
          <w:pPr>
            <w:pStyle w:val="Listenabsatz"/>
            <w:numPr>
              <w:ilvl w:val="0"/>
              <w:numId w:val="37"/>
            </w:numPr>
          </w:pPr>
          <w:r w:rsidRPr="007A26DA">
            <w:t>Auf welchem Server wird die getestete Seite betrieben?</w:t>
          </w:r>
        </w:p>
        <w:p w:rsidR="00A521D2" w:rsidRPr="007A26DA" w:rsidRDefault="00A521D2" w:rsidP="00A521D2">
          <w:pPr>
            <w:pStyle w:val="Listenabsatz"/>
            <w:numPr>
              <w:ilvl w:val="1"/>
              <w:numId w:val="37"/>
            </w:numPr>
          </w:pPr>
          <w:r w:rsidRPr="007A26DA">
            <w:t>Standort</w:t>
          </w:r>
        </w:p>
        <w:p w:rsidR="00A521D2" w:rsidRPr="007A26DA" w:rsidRDefault="00A521D2" w:rsidP="00A521D2">
          <w:pPr>
            <w:pStyle w:val="Listenabsatz"/>
            <w:numPr>
              <w:ilvl w:val="1"/>
              <w:numId w:val="37"/>
            </w:numPr>
          </w:pPr>
          <w:r w:rsidRPr="007A26DA">
            <w:t>Apache Version</w:t>
          </w:r>
        </w:p>
        <w:p w:rsidR="001A3C04" w:rsidRPr="007A26DA" w:rsidRDefault="00A521D2" w:rsidP="00A521D2">
          <w:pPr>
            <w:pStyle w:val="Listenabsatz"/>
            <w:numPr>
              <w:ilvl w:val="1"/>
              <w:numId w:val="37"/>
            </w:numPr>
          </w:pPr>
          <w:r w:rsidRPr="007A26DA">
            <w:t>PHP Version</w:t>
          </w:r>
        </w:p>
        <w:p w:rsidR="00DB7634" w:rsidRPr="007A26DA" w:rsidRDefault="001A3C04" w:rsidP="001A3C04">
          <w:pPr>
            <w:pStyle w:val="Listenabsatz"/>
            <w:numPr>
              <w:ilvl w:val="0"/>
              <w:numId w:val="37"/>
            </w:numPr>
          </w:pPr>
          <w:r w:rsidRPr="007A26DA">
            <w:t>Etc.</w:t>
          </w:r>
        </w:p>
      </w:sdtContent>
    </w:sdt>
    <w:p w:rsidR="00A521D2" w:rsidRPr="007A26DA" w:rsidRDefault="00A521D2" w:rsidP="00A521D2">
      <w:pPr>
        <w:pStyle w:val="berschrift1"/>
      </w:pPr>
      <w:r w:rsidRPr="007A26DA">
        <w:t>Testfälle</w:t>
      </w:r>
    </w:p>
    <w:p w:rsidR="00A521D2" w:rsidRPr="007A26DA" w:rsidRDefault="00A521D2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521D2" w:rsidRPr="007A26DA" w:rsidTr="00CC4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521D2" w:rsidRPr="007A26DA" w:rsidRDefault="00A521D2" w:rsidP="00CC42A5">
            <w:r w:rsidRPr="007A26DA">
              <w:t>Abschnitt</w:t>
            </w:r>
          </w:p>
        </w:tc>
        <w:tc>
          <w:tcPr>
            <w:tcW w:w="7272" w:type="dxa"/>
          </w:tcPr>
          <w:p w:rsidR="00A521D2" w:rsidRPr="007A26DA" w:rsidRDefault="00A521D2" w:rsidP="00CC42A5">
            <w:r w:rsidRPr="007A26DA">
              <w:t>Inhalt</w:t>
            </w:r>
          </w:p>
        </w:tc>
      </w:tr>
      <w:tr w:rsidR="00A521D2" w:rsidRPr="007A26DA" w:rsidTr="00CC42A5">
        <w:tc>
          <w:tcPr>
            <w:tcW w:w="2020" w:type="dxa"/>
          </w:tcPr>
          <w:p w:rsidR="00A521D2" w:rsidRPr="007A26DA" w:rsidRDefault="00A521D2" w:rsidP="00CC42A5">
            <w:r w:rsidRPr="007A26DA">
              <w:t>ID</w:t>
            </w:r>
          </w:p>
        </w:tc>
        <w:tc>
          <w:tcPr>
            <w:tcW w:w="7272" w:type="dxa"/>
          </w:tcPr>
          <w:p w:rsidR="00A521D2" w:rsidRPr="007A26DA" w:rsidRDefault="00A521D2" w:rsidP="00CC42A5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ST-01</w:t>
            </w:r>
          </w:p>
        </w:tc>
      </w:tr>
      <w:tr w:rsidR="00A521D2" w:rsidRPr="007A26DA" w:rsidTr="00CC42A5">
        <w:tc>
          <w:tcPr>
            <w:tcW w:w="2020" w:type="dxa"/>
          </w:tcPr>
          <w:p w:rsidR="00A521D2" w:rsidRPr="007A26DA" w:rsidRDefault="00A521D2" w:rsidP="00CC42A5">
            <w:r w:rsidRPr="007A26DA">
              <w:t>Anforderungen</w:t>
            </w:r>
          </w:p>
        </w:tc>
        <w:tc>
          <w:tcPr>
            <w:tcW w:w="7272" w:type="dxa"/>
          </w:tcPr>
          <w:p w:rsidR="00A521D2" w:rsidRPr="007A26DA" w:rsidRDefault="00A521D2" w:rsidP="00CC42A5"/>
        </w:tc>
      </w:tr>
      <w:tr w:rsidR="00A521D2" w:rsidRPr="007A26DA" w:rsidTr="00CC42A5">
        <w:tc>
          <w:tcPr>
            <w:tcW w:w="2020" w:type="dxa"/>
          </w:tcPr>
          <w:p w:rsidR="00A521D2" w:rsidRPr="007A26DA" w:rsidRDefault="00A521D2" w:rsidP="00CC42A5">
            <w:r w:rsidRPr="007A26DA">
              <w:t>Vorbedingungen</w:t>
            </w:r>
          </w:p>
        </w:tc>
        <w:tc>
          <w:tcPr>
            <w:tcW w:w="7272" w:type="dxa"/>
          </w:tcPr>
          <w:p w:rsidR="00A521D2" w:rsidRPr="007A26DA" w:rsidRDefault="00A521D2" w:rsidP="00A54D81">
            <w:r w:rsidRPr="007A26DA">
              <w:t>In der Datenbank existiert ein Benutzer</w:t>
            </w:r>
            <w:r w:rsidR="00A54D81">
              <w:t>.</w:t>
            </w:r>
          </w:p>
        </w:tc>
      </w:tr>
      <w:tr w:rsidR="00A521D2" w:rsidRPr="007A26DA" w:rsidTr="00CC42A5">
        <w:tc>
          <w:tcPr>
            <w:tcW w:w="2020" w:type="dxa"/>
          </w:tcPr>
          <w:p w:rsidR="00A521D2" w:rsidRPr="007A26DA" w:rsidRDefault="00A521D2" w:rsidP="00CC42A5">
            <w:r w:rsidRPr="007A26DA">
              <w:t>Ablauf</w:t>
            </w:r>
          </w:p>
        </w:tc>
        <w:tc>
          <w:tcPr>
            <w:tcW w:w="7272" w:type="dxa"/>
          </w:tcPr>
          <w:p w:rsidR="00A521D2" w:rsidRPr="007A26DA" w:rsidRDefault="00A521D2" w:rsidP="00A521D2">
            <w:pPr>
              <w:pStyle w:val="Listenabsatz"/>
              <w:numPr>
                <w:ilvl w:val="0"/>
                <w:numId w:val="39"/>
              </w:numPr>
            </w:pPr>
            <w:r w:rsidRPr="007A26DA">
              <w:t xml:space="preserve">Der korrekte Benutzername </w:t>
            </w:r>
            <w:r w:rsidR="00DF5ACB" w:rsidRPr="007A26DA">
              <w:t>sowie</w:t>
            </w:r>
            <w:r w:rsidRPr="007A26DA">
              <w:t xml:space="preserve"> das korrekte Passwort </w:t>
            </w:r>
            <w:r w:rsidR="00DF5ACB" w:rsidRPr="007A26DA">
              <w:t>werden</w:t>
            </w:r>
            <w:r w:rsidRPr="007A26DA">
              <w:t xml:space="preserve"> </w:t>
            </w:r>
            <w:r w:rsidR="0004611A">
              <w:t xml:space="preserve">in die Login-Felder </w:t>
            </w:r>
            <w:r w:rsidRPr="007A26DA">
              <w:t>eingegeben.</w:t>
            </w:r>
          </w:p>
          <w:p w:rsidR="00A521D2" w:rsidRPr="007A26DA" w:rsidRDefault="00A521D2" w:rsidP="00A521D2">
            <w:pPr>
              <w:pStyle w:val="Listenabsatz"/>
              <w:numPr>
                <w:ilvl w:val="0"/>
                <w:numId w:val="39"/>
              </w:numPr>
            </w:pPr>
            <w:r w:rsidRPr="007A26DA">
              <w:t>Der Button mit dem Label „Login“ wird geklickt.</w:t>
            </w:r>
          </w:p>
        </w:tc>
      </w:tr>
      <w:tr w:rsidR="00A521D2" w:rsidRPr="007A26DA" w:rsidTr="00CC42A5">
        <w:tc>
          <w:tcPr>
            <w:tcW w:w="2020" w:type="dxa"/>
          </w:tcPr>
          <w:p w:rsidR="00A521D2" w:rsidRPr="007A26DA" w:rsidRDefault="00A521D2" w:rsidP="00CC42A5">
            <w:r w:rsidRPr="007A26DA">
              <w:t>Erwartetes Resultat</w:t>
            </w:r>
          </w:p>
        </w:tc>
        <w:tc>
          <w:tcPr>
            <w:tcW w:w="7272" w:type="dxa"/>
          </w:tcPr>
          <w:p w:rsidR="00A521D2" w:rsidRPr="007A26DA" w:rsidRDefault="009223FA" w:rsidP="00C73EDE">
            <w:r>
              <w:t xml:space="preserve">Man loggt sich erfolgreich </w:t>
            </w:r>
            <w:r w:rsidR="00C73EDE">
              <w:t>ei</w:t>
            </w:r>
            <w:r>
              <w:t>n. Die Eingabe Felder zeigen nun das Email und einen Knopf zum Ausloggen an.</w:t>
            </w:r>
          </w:p>
        </w:tc>
      </w:tr>
    </w:tbl>
    <w:p w:rsidR="00A83C08" w:rsidRDefault="00A83C08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7A26DA" w:rsidRDefault="003D34BB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</w:t>
            </w:r>
            <w:r w:rsidR="0063582E">
              <w:rPr>
                <w:noProof/>
                <w:lang w:val="fr-CH"/>
              </w:rPr>
              <w:t>2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Anforderungen</w:t>
            </w:r>
          </w:p>
        </w:tc>
        <w:tc>
          <w:tcPr>
            <w:tcW w:w="7272" w:type="dxa"/>
          </w:tcPr>
          <w:p w:rsidR="003D34BB" w:rsidRPr="007A26DA" w:rsidRDefault="003D34BB" w:rsidP="00A04FD2"/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Vorbedingungen</w:t>
            </w:r>
          </w:p>
        </w:tc>
        <w:tc>
          <w:tcPr>
            <w:tcW w:w="7272" w:type="dxa"/>
          </w:tcPr>
          <w:p w:rsidR="003D34BB" w:rsidRPr="007A26DA" w:rsidRDefault="00DE417A" w:rsidP="00A04FD2">
            <w:r>
              <w:t>In der Datenbank sind Bilder enthalten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Ablauf</w:t>
            </w:r>
          </w:p>
        </w:tc>
        <w:tc>
          <w:tcPr>
            <w:tcW w:w="7272" w:type="dxa"/>
          </w:tcPr>
          <w:p w:rsidR="003D34BB" w:rsidRPr="007A26DA" w:rsidRDefault="00874752" w:rsidP="00BC0147">
            <w:pPr>
              <w:pStyle w:val="Listenabsatz"/>
              <w:numPr>
                <w:ilvl w:val="0"/>
                <w:numId w:val="40"/>
              </w:numPr>
            </w:pPr>
            <w:r>
              <w:t>Im Navi wird auf «Zufälliges Bild» gedrückt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3D34BB" w:rsidRPr="007A26DA" w:rsidRDefault="00571F06" w:rsidP="00A04FD2">
            <w:r>
              <w:t>Es wird ein Zufälliges Bild aus der Bilder-DB angezeigt.</w:t>
            </w:r>
          </w:p>
        </w:tc>
      </w:tr>
    </w:tbl>
    <w:p w:rsidR="003D34BB" w:rsidRDefault="003D34BB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7A26DA" w:rsidRDefault="003D34BB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</w:t>
            </w:r>
            <w:r w:rsidR="0063582E">
              <w:rPr>
                <w:noProof/>
                <w:lang w:val="fr-CH"/>
              </w:rPr>
              <w:t>3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Anforderungen</w:t>
            </w:r>
          </w:p>
        </w:tc>
        <w:tc>
          <w:tcPr>
            <w:tcW w:w="7272" w:type="dxa"/>
          </w:tcPr>
          <w:p w:rsidR="003D34BB" w:rsidRPr="007A26DA" w:rsidRDefault="003D34BB" w:rsidP="00A04FD2"/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Vorbedingungen</w:t>
            </w:r>
          </w:p>
        </w:tc>
        <w:tc>
          <w:tcPr>
            <w:tcW w:w="7272" w:type="dxa"/>
          </w:tcPr>
          <w:p w:rsidR="003D34BB" w:rsidRPr="007A26DA" w:rsidRDefault="00715AAB" w:rsidP="00A04FD2">
            <w:r>
              <w:t>Ein User ist eingeloggt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Ablauf</w:t>
            </w:r>
          </w:p>
        </w:tc>
        <w:tc>
          <w:tcPr>
            <w:tcW w:w="7272" w:type="dxa"/>
          </w:tcPr>
          <w:p w:rsidR="003D34BB" w:rsidRDefault="007F38B6" w:rsidP="00EB0B95">
            <w:pPr>
              <w:pStyle w:val="Listenabsatz"/>
              <w:numPr>
                <w:ilvl w:val="0"/>
                <w:numId w:val="41"/>
              </w:numPr>
            </w:pPr>
            <w:r>
              <w:t xml:space="preserve">Unterhalb eines Bildes wird ein Kommentar </w:t>
            </w:r>
            <w:r w:rsidR="00EB0B95">
              <w:t>verfasst.</w:t>
            </w:r>
          </w:p>
          <w:p w:rsidR="00EB0B95" w:rsidRPr="007A26DA" w:rsidRDefault="00EB0B95" w:rsidP="0042319B">
            <w:pPr>
              <w:pStyle w:val="Listenabsatz"/>
              <w:numPr>
                <w:ilvl w:val="0"/>
                <w:numId w:val="41"/>
              </w:numPr>
            </w:pPr>
            <w:r>
              <w:t>Der Button mit dem Label «Senden</w:t>
            </w:r>
            <w:r w:rsidR="0042319B">
              <w:t>»</w:t>
            </w:r>
            <w:r>
              <w:t xml:space="preserve"> wird geklickt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3D34BB" w:rsidRPr="007A26DA" w:rsidRDefault="003D2A3C" w:rsidP="00A04FD2">
            <w:r>
              <w:t>Unter dem Bild wird der Kommentar mit dem entsprechendem User angezeigt.</w:t>
            </w:r>
          </w:p>
        </w:tc>
      </w:tr>
    </w:tbl>
    <w:p w:rsidR="003D34BB" w:rsidRDefault="003D34BB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lastRenderedPageBreak/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7A26DA" w:rsidRDefault="003D34BB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</w:t>
            </w:r>
            <w:r w:rsidR="0063582E">
              <w:rPr>
                <w:noProof/>
                <w:lang w:val="fr-CH"/>
              </w:rPr>
              <w:t>4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Anforderungen</w:t>
            </w:r>
          </w:p>
        </w:tc>
        <w:tc>
          <w:tcPr>
            <w:tcW w:w="7272" w:type="dxa"/>
          </w:tcPr>
          <w:p w:rsidR="003D34BB" w:rsidRPr="007A26DA" w:rsidRDefault="003D34BB" w:rsidP="00A04FD2"/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Vorbedingungen</w:t>
            </w:r>
          </w:p>
        </w:tc>
        <w:tc>
          <w:tcPr>
            <w:tcW w:w="7272" w:type="dxa"/>
          </w:tcPr>
          <w:p w:rsidR="003D34BB" w:rsidRPr="007A26DA" w:rsidRDefault="006A35AF" w:rsidP="00A04FD2">
            <w:r>
              <w:t>Ein User ist in der Datenbank erfasst</w:t>
            </w:r>
            <w:r w:rsidR="00D569B6">
              <w:t>.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Ablauf</w:t>
            </w:r>
          </w:p>
        </w:tc>
        <w:tc>
          <w:tcPr>
            <w:tcW w:w="7272" w:type="dxa"/>
          </w:tcPr>
          <w:p w:rsidR="003D34BB" w:rsidRPr="007A26DA" w:rsidRDefault="003D34BB" w:rsidP="003D34BB">
            <w:pPr>
              <w:pStyle w:val="Listenabsatz"/>
              <w:numPr>
                <w:ilvl w:val="0"/>
                <w:numId w:val="42"/>
              </w:numPr>
            </w:pPr>
            <w:r w:rsidRPr="007A26DA">
              <w:t xml:space="preserve">Der korrekte Benutzername </w:t>
            </w:r>
            <w:r w:rsidR="00D569B6">
              <w:t>wird mit einem falschen</w:t>
            </w:r>
            <w:r w:rsidR="008A35A2">
              <w:t xml:space="preserve"> Passwort</w:t>
            </w:r>
            <w:r w:rsidRPr="007A26DA">
              <w:t xml:space="preserve"> </w:t>
            </w:r>
            <w:r>
              <w:t xml:space="preserve">in die Login-Felder </w:t>
            </w:r>
            <w:r w:rsidRPr="007A26DA">
              <w:t>eingegeben.</w:t>
            </w:r>
          </w:p>
          <w:p w:rsidR="003D34BB" w:rsidRPr="007A26DA" w:rsidRDefault="003D34BB" w:rsidP="003D34BB">
            <w:pPr>
              <w:pStyle w:val="Listenabsatz"/>
              <w:numPr>
                <w:ilvl w:val="0"/>
                <w:numId w:val="42"/>
              </w:numPr>
            </w:pPr>
            <w:r w:rsidRPr="007A26DA">
              <w:t>Der Button mit dem Label „Login“ wird geklickt.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3D34BB" w:rsidRPr="007A26DA" w:rsidRDefault="00351BAB" w:rsidP="00A04FD2">
            <w:r>
              <w:t>Die Meldung «Falsches Login» erscheint unterhalb der Login-Felder.</w:t>
            </w:r>
          </w:p>
        </w:tc>
      </w:tr>
    </w:tbl>
    <w:p w:rsidR="003D34BB" w:rsidRDefault="003D34BB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7A26DA" w:rsidRDefault="003D34BB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</w:t>
            </w:r>
            <w:r w:rsidR="0063582E">
              <w:rPr>
                <w:noProof/>
                <w:lang w:val="fr-CH"/>
              </w:rPr>
              <w:t>5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Anforderungen</w:t>
            </w:r>
          </w:p>
        </w:tc>
        <w:tc>
          <w:tcPr>
            <w:tcW w:w="7272" w:type="dxa"/>
          </w:tcPr>
          <w:p w:rsidR="003D34BB" w:rsidRPr="007A26DA" w:rsidRDefault="003D34BB" w:rsidP="00A04FD2"/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Vorbedingungen</w:t>
            </w:r>
          </w:p>
        </w:tc>
        <w:tc>
          <w:tcPr>
            <w:tcW w:w="7272" w:type="dxa"/>
          </w:tcPr>
          <w:p w:rsidR="00C83CCE" w:rsidRPr="007A26DA" w:rsidRDefault="00C83CCE" w:rsidP="00A04FD2"/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Ablauf</w:t>
            </w:r>
          </w:p>
        </w:tc>
        <w:tc>
          <w:tcPr>
            <w:tcW w:w="7272" w:type="dxa"/>
          </w:tcPr>
          <w:p w:rsidR="003D34BB" w:rsidRPr="007A26DA" w:rsidRDefault="00C83CCE" w:rsidP="003D34BB">
            <w:pPr>
              <w:pStyle w:val="Listenabsatz"/>
              <w:numPr>
                <w:ilvl w:val="0"/>
                <w:numId w:val="43"/>
              </w:numPr>
            </w:pPr>
            <w:r>
              <w:t>Auf der Seite «Registrieren» füllt man die Felder mit einer gültigen Email und zweimal den gleichen Passwörtern</w:t>
            </w:r>
            <w:r w:rsidR="00A73D1D">
              <w:t xml:space="preserve"> aus.</w:t>
            </w:r>
          </w:p>
          <w:p w:rsidR="003D34BB" w:rsidRPr="007A26DA" w:rsidRDefault="003D34BB" w:rsidP="00F82EDF">
            <w:pPr>
              <w:pStyle w:val="Listenabsatz"/>
              <w:numPr>
                <w:ilvl w:val="0"/>
                <w:numId w:val="43"/>
              </w:numPr>
            </w:pPr>
            <w:r w:rsidRPr="007A26DA">
              <w:t>Der Button mit dem Label „</w:t>
            </w:r>
            <w:r w:rsidR="00F82EDF">
              <w:t>Registrieren</w:t>
            </w:r>
            <w:r w:rsidRPr="007A26DA">
              <w:t>“ wird geklickt.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3D34BB" w:rsidRPr="007A26DA" w:rsidRDefault="00B23819" w:rsidP="00A04FD2">
            <w:r>
              <w:t>Man wird auf die Home-Page umgeleitet und kann sich nun mit dem erstellten User einloggen</w:t>
            </w:r>
            <w:r w:rsidR="00A10028">
              <w:t>.</w:t>
            </w:r>
          </w:p>
        </w:tc>
      </w:tr>
    </w:tbl>
    <w:p w:rsidR="003D34BB" w:rsidRDefault="003D34BB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7A26DA" w:rsidRDefault="003D34BB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</w:t>
            </w:r>
            <w:r w:rsidR="0063582E">
              <w:rPr>
                <w:noProof/>
                <w:lang w:val="fr-CH"/>
              </w:rPr>
              <w:t>6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Anforderungen</w:t>
            </w:r>
          </w:p>
        </w:tc>
        <w:tc>
          <w:tcPr>
            <w:tcW w:w="7272" w:type="dxa"/>
          </w:tcPr>
          <w:p w:rsidR="003D34BB" w:rsidRPr="007A26DA" w:rsidRDefault="003D34BB" w:rsidP="00A04FD2"/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Vorbedingungen</w:t>
            </w:r>
          </w:p>
        </w:tc>
        <w:tc>
          <w:tcPr>
            <w:tcW w:w="7272" w:type="dxa"/>
          </w:tcPr>
          <w:p w:rsidR="003D34BB" w:rsidRPr="007A26DA" w:rsidRDefault="003D34BB" w:rsidP="00A04FD2"/>
        </w:tc>
      </w:tr>
      <w:tr w:rsidR="00A10028" w:rsidRPr="007A26DA" w:rsidTr="00A04FD2">
        <w:tc>
          <w:tcPr>
            <w:tcW w:w="2020" w:type="dxa"/>
          </w:tcPr>
          <w:p w:rsidR="00A10028" w:rsidRPr="007A26DA" w:rsidRDefault="00A10028" w:rsidP="00A10028">
            <w:r w:rsidRPr="007A26DA">
              <w:t>Ablauf</w:t>
            </w:r>
          </w:p>
        </w:tc>
        <w:tc>
          <w:tcPr>
            <w:tcW w:w="7272" w:type="dxa"/>
          </w:tcPr>
          <w:p w:rsidR="00021DCD" w:rsidRDefault="00A10028" w:rsidP="00021DCD">
            <w:pPr>
              <w:pStyle w:val="Listenabsatz"/>
              <w:numPr>
                <w:ilvl w:val="0"/>
                <w:numId w:val="49"/>
              </w:numPr>
            </w:pPr>
            <w:r>
              <w:t xml:space="preserve">Auf der Seite «Registrieren» füllt man die Felder mit einer gültigen Email </w:t>
            </w:r>
            <w:r w:rsidR="00673BC8">
              <w:t xml:space="preserve">und zwei </w:t>
            </w:r>
            <w:r w:rsidR="004B7374">
              <w:t xml:space="preserve">verschiedenen </w:t>
            </w:r>
            <w:r>
              <w:t>Passwörtern aus.</w:t>
            </w:r>
          </w:p>
          <w:p w:rsidR="00A10028" w:rsidRPr="00021DCD" w:rsidRDefault="00A10028" w:rsidP="00021DCD">
            <w:pPr>
              <w:pStyle w:val="Listenabsatz"/>
              <w:numPr>
                <w:ilvl w:val="0"/>
                <w:numId w:val="49"/>
              </w:numPr>
            </w:pPr>
            <w:r w:rsidRPr="00021DCD">
              <w:t>Der Button mit dem Label „Registrieren“ wird geklickt.</w:t>
            </w:r>
          </w:p>
        </w:tc>
      </w:tr>
      <w:tr w:rsidR="00A10028" w:rsidRPr="007A26DA" w:rsidTr="00A04FD2">
        <w:tc>
          <w:tcPr>
            <w:tcW w:w="2020" w:type="dxa"/>
          </w:tcPr>
          <w:p w:rsidR="00A10028" w:rsidRPr="007A26DA" w:rsidRDefault="00A10028" w:rsidP="00A10028">
            <w:r w:rsidRPr="007A26DA">
              <w:t>Erwartetes Resultat</w:t>
            </w:r>
          </w:p>
        </w:tc>
        <w:tc>
          <w:tcPr>
            <w:tcW w:w="7272" w:type="dxa"/>
          </w:tcPr>
          <w:p w:rsidR="00A10028" w:rsidRPr="007A26DA" w:rsidRDefault="003D0C8E" w:rsidP="00A10028">
            <w:r>
              <w:t>Die Eingabefelder werden rot umrandet da die Eingaben nicht übereinstimmen.</w:t>
            </w:r>
          </w:p>
        </w:tc>
      </w:tr>
    </w:tbl>
    <w:p w:rsidR="003D34BB" w:rsidRDefault="003D34BB" w:rsidP="00A521D2"/>
    <w:p w:rsidR="00B150E1" w:rsidRDefault="00B150E1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7A26DA" w:rsidRDefault="003D34BB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</w:t>
            </w:r>
            <w:r w:rsidR="0063582E">
              <w:rPr>
                <w:noProof/>
                <w:lang w:val="fr-CH"/>
              </w:rPr>
              <w:t>7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Anforderungen</w:t>
            </w:r>
          </w:p>
        </w:tc>
        <w:tc>
          <w:tcPr>
            <w:tcW w:w="7272" w:type="dxa"/>
          </w:tcPr>
          <w:p w:rsidR="003D34BB" w:rsidRPr="007A26DA" w:rsidRDefault="003D34BB" w:rsidP="00A04FD2"/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Vorbedingungen</w:t>
            </w:r>
          </w:p>
        </w:tc>
        <w:tc>
          <w:tcPr>
            <w:tcW w:w="7272" w:type="dxa"/>
          </w:tcPr>
          <w:p w:rsidR="003D34BB" w:rsidRPr="007A26DA" w:rsidRDefault="00B150E1" w:rsidP="00B150E1">
            <w:r>
              <w:t>Ein User ist eingeloggt und hat Bilder hinzugefügt.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Ablauf</w:t>
            </w:r>
          </w:p>
        </w:tc>
        <w:tc>
          <w:tcPr>
            <w:tcW w:w="7272" w:type="dxa"/>
          </w:tcPr>
          <w:p w:rsidR="003D34BB" w:rsidRDefault="007E0C79" w:rsidP="003D34BB">
            <w:pPr>
              <w:pStyle w:val="Listenabsatz"/>
              <w:numPr>
                <w:ilvl w:val="0"/>
                <w:numId w:val="45"/>
              </w:numPr>
            </w:pPr>
            <w:r>
              <w:t>Der User drückt auf «User Verwaltung» im Navi</w:t>
            </w:r>
            <w:r w:rsidR="00F57BCF">
              <w:t>.</w:t>
            </w:r>
          </w:p>
          <w:p w:rsidR="00F57BCF" w:rsidRPr="007A26DA" w:rsidRDefault="00F57BCF" w:rsidP="00F57BCF">
            <w:pPr>
              <w:pStyle w:val="Listenabsatz"/>
            </w:pP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3D34BB" w:rsidRPr="007A26DA" w:rsidRDefault="009513E6" w:rsidP="00A04FD2">
            <w:r>
              <w:t xml:space="preserve">Alle die von Ihm hinzugefügten Bilder </w:t>
            </w:r>
            <w:r w:rsidR="00201224">
              <w:t>und e</w:t>
            </w:r>
            <w:r w:rsidR="00BC30CB">
              <w:t xml:space="preserve">in Formular zur </w:t>
            </w:r>
            <w:r w:rsidR="00425233">
              <w:t>Änderung</w:t>
            </w:r>
            <w:r w:rsidR="00BC30CB">
              <w:t xml:space="preserve"> seines Passwortes </w:t>
            </w:r>
            <w:r>
              <w:t>werden angezeigt.</w:t>
            </w:r>
          </w:p>
        </w:tc>
      </w:tr>
    </w:tbl>
    <w:p w:rsidR="003D34BB" w:rsidRDefault="003D34BB" w:rsidP="00A521D2"/>
    <w:p w:rsidR="00BC30CB" w:rsidRDefault="00BC30CB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lastRenderedPageBreak/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7A26DA" w:rsidRDefault="003D34BB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ST-0</w:t>
            </w:r>
            <w:r w:rsidR="0063582E">
              <w:rPr>
                <w:noProof/>
                <w:lang w:val="fr-CH"/>
              </w:rPr>
              <w:t>8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Anforderungen</w:t>
            </w:r>
          </w:p>
        </w:tc>
        <w:tc>
          <w:tcPr>
            <w:tcW w:w="7272" w:type="dxa"/>
          </w:tcPr>
          <w:p w:rsidR="003D34BB" w:rsidRPr="007A26DA" w:rsidRDefault="003D34BB" w:rsidP="00A04FD2"/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Vorbedingungen</w:t>
            </w:r>
          </w:p>
        </w:tc>
        <w:tc>
          <w:tcPr>
            <w:tcW w:w="7272" w:type="dxa"/>
          </w:tcPr>
          <w:p w:rsidR="003D34BB" w:rsidRPr="007A26DA" w:rsidRDefault="000F02D1" w:rsidP="00A04FD2">
            <w:r>
              <w:t>ST-07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Ablauf</w:t>
            </w:r>
          </w:p>
        </w:tc>
        <w:tc>
          <w:tcPr>
            <w:tcW w:w="7272" w:type="dxa"/>
          </w:tcPr>
          <w:p w:rsidR="003D34BB" w:rsidRPr="007A26DA" w:rsidRDefault="00B14BD1" w:rsidP="003D34BB">
            <w:pPr>
              <w:pStyle w:val="Listenabsatz"/>
              <w:numPr>
                <w:ilvl w:val="0"/>
                <w:numId w:val="46"/>
              </w:numPr>
            </w:pPr>
            <w:r>
              <w:t>Der User drückt auf das Mülleimer-Icon neben einem Bild von Ihm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3D34BB" w:rsidRPr="007A26DA" w:rsidRDefault="00A67FA3" w:rsidP="00A04FD2">
            <w:r>
              <w:t>Die Seite wird neu geladen. Das Bild wird nun nicht mehr angezeigt. Alle Kommentare und das Bild sind aus der DB entfernt.</w:t>
            </w:r>
          </w:p>
        </w:tc>
      </w:tr>
    </w:tbl>
    <w:p w:rsidR="003D34BB" w:rsidRDefault="003D34BB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D34BB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D34BB" w:rsidRPr="007A26DA" w:rsidRDefault="003D34BB" w:rsidP="00A04FD2">
            <w:r w:rsidRPr="007A26DA">
              <w:t>Abschnitt</w:t>
            </w:r>
          </w:p>
        </w:tc>
        <w:tc>
          <w:tcPr>
            <w:tcW w:w="7272" w:type="dxa"/>
          </w:tcPr>
          <w:p w:rsidR="003D34BB" w:rsidRPr="007A26DA" w:rsidRDefault="003D34BB" w:rsidP="00A04FD2">
            <w:r w:rsidRPr="007A26DA">
              <w:t>Inhalt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ID</w:t>
            </w:r>
          </w:p>
        </w:tc>
        <w:tc>
          <w:tcPr>
            <w:tcW w:w="7272" w:type="dxa"/>
          </w:tcPr>
          <w:p w:rsidR="003D34BB" w:rsidRPr="00A67FA3" w:rsidRDefault="003D34BB" w:rsidP="0063582E">
            <w:r w:rsidRPr="00A67FA3">
              <w:rPr>
                <w:noProof/>
              </w:rPr>
              <w:t>ST-0</w:t>
            </w:r>
            <w:r w:rsidR="0063582E" w:rsidRPr="00A67FA3">
              <w:rPr>
                <w:noProof/>
              </w:rPr>
              <w:t>9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Anforderungen</w:t>
            </w:r>
          </w:p>
        </w:tc>
        <w:tc>
          <w:tcPr>
            <w:tcW w:w="7272" w:type="dxa"/>
          </w:tcPr>
          <w:p w:rsidR="003D34BB" w:rsidRPr="007A26DA" w:rsidRDefault="003D34BB" w:rsidP="00A04FD2"/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Vorbedingungen</w:t>
            </w:r>
          </w:p>
        </w:tc>
        <w:tc>
          <w:tcPr>
            <w:tcW w:w="7272" w:type="dxa"/>
          </w:tcPr>
          <w:p w:rsidR="003D34BB" w:rsidRPr="007A26DA" w:rsidRDefault="00732B26" w:rsidP="00A04FD2">
            <w:r>
              <w:t>Es sind einige Bilder aus bestimmten Kategorien in der DB enthalten.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Ablauf</w:t>
            </w:r>
          </w:p>
        </w:tc>
        <w:tc>
          <w:tcPr>
            <w:tcW w:w="7272" w:type="dxa"/>
          </w:tcPr>
          <w:p w:rsidR="00990B6B" w:rsidRDefault="00037A68" w:rsidP="00990B6B">
            <w:pPr>
              <w:pStyle w:val="Listenabsatz"/>
              <w:numPr>
                <w:ilvl w:val="0"/>
                <w:numId w:val="47"/>
              </w:numPr>
            </w:pPr>
            <w:r>
              <w:t>Der User drückt auf eine Kategorie aus dem Navi.</w:t>
            </w:r>
          </w:p>
          <w:p w:rsidR="00037A68" w:rsidRPr="00990B6B" w:rsidRDefault="00037A68" w:rsidP="00990B6B">
            <w:pPr>
              <w:pStyle w:val="Listenabsatz"/>
              <w:numPr>
                <w:ilvl w:val="0"/>
                <w:numId w:val="47"/>
              </w:numPr>
            </w:pPr>
            <w:r>
              <w:t>Der User wechselt zwischen den Bildern mithilfe der Pfeil-Icons über dem Bild</w:t>
            </w:r>
          </w:p>
        </w:tc>
      </w:tr>
      <w:tr w:rsidR="003D34BB" w:rsidRPr="007A26DA" w:rsidTr="00A04FD2">
        <w:tc>
          <w:tcPr>
            <w:tcW w:w="2020" w:type="dxa"/>
          </w:tcPr>
          <w:p w:rsidR="003D34BB" w:rsidRPr="007A26DA" w:rsidRDefault="003D34BB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3D34BB" w:rsidRPr="007A26DA" w:rsidRDefault="004E3A23" w:rsidP="00A04FD2">
            <w:r>
              <w:t>Es werden nur Bilder angezeigt die sich in der entsprechenden Kategorie befinden.</w:t>
            </w:r>
          </w:p>
        </w:tc>
      </w:tr>
    </w:tbl>
    <w:p w:rsidR="003D34BB" w:rsidRDefault="003D34BB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63582E" w:rsidRPr="007A26DA" w:rsidTr="00A0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63582E" w:rsidRPr="007A26DA" w:rsidRDefault="0063582E" w:rsidP="00A04FD2">
            <w:r w:rsidRPr="007A26DA">
              <w:t>Abschnitt</w:t>
            </w:r>
          </w:p>
        </w:tc>
        <w:tc>
          <w:tcPr>
            <w:tcW w:w="7272" w:type="dxa"/>
          </w:tcPr>
          <w:p w:rsidR="0063582E" w:rsidRPr="007A26DA" w:rsidRDefault="0063582E" w:rsidP="00A04FD2">
            <w:r w:rsidRPr="007A26DA">
              <w:t>Inhalt</w:t>
            </w:r>
          </w:p>
        </w:tc>
      </w:tr>
      <w:tr w:rsidR="0063582E" w:rsidRPr="007A26DA" w:rsidTr="00A04FD2">
        <w:tc>
          <w:tcPr>
            <w:tcW w:w="2020" w:type="dxa"/>
          </w:tcPr>
          <w:p w:rsidR="0063582E" w:rsidRPr="007A26DA" w:rsidRDefault="0063582E" w:rsidP="00A04FD2">
            <w:r w:rsidRPr="007A26DA">
              <w:t>ID</w:t>
            </w:r>
          </w:p>
        </w:tc>
        <w:tc>
          <w:tcPr>
            <w:tcW w:w="7272" w:type="dxa"/>
          </w:tcPr>
          <w:p w:rsidR="0063582E" w:rsidRPr="007A26DA" w:rsidRDefault="0063582E" w:rsidP="0063582E">
            <w:pPr>
              <w:rPr>
                <w:lang w:val="fr-CH"/>
              </w:rPr>
            </w:pPr>
            <w:r w:rsidRPr="007A26DA">
              <w:rPr>
                <w:noProof/>
                <w:lang w:val="fr-CH"/>
              </w:rPr>
              <w:t>ST-</w:t>
            </w:r>
            <w:r>
              <w:rPr>
                <w:noProof/>
                <w:lang w:val="fr-CH"/>
              </w:rPr>
              <w:t>10</w:t>
            </w:r>
          </w:p>
        </w:tc>
      </w:tr>
      <w:tr w:rsidR="0063582E" w:rsidRPr="007A26DA" w:rsidTr="00A04FD2">
        <w:tc>
          <w:tcPr>
            <w:tcW w:w="2020" w:type="dxa"/>
          </w:tcPr>
          <w:p w:rsidR="0063582E" w:rsidRPr="007A26DA" w:rsidRDefault="0063582E" w:rsidP="00A04FD2">
            <w:r w:rsidRPr="007A26DA">
              <w:t>Anforderungen</w:t>
            </w:r>
          </w:p>
        </w:tc>
        <w:tc>
          <w:tcPr>
            <w:tcW w:w="7272" w:type="dxa"/>
          </w:tcPr>
          <w:p w:rsidR="0063582E" w:rsidRPr="007A26DA" w:rsidRDefault="0063582E" w:rsidP="00A04FD2"/>
        </w:tc>
      </w:tr>
      <w:tr w:rsidR="0063582E" w:rsidRPr="007A26DA" w:rsidTr="00A04FD2">
        <w:tc>
          <w:tcPr>
            <w:tcW w:w="2020" w:type="dxa"/>
          </w:tcPr>
          <w:p w:rsidR="0063582E" w:rsidRPr="007A26DA" w:rsidRDefault="0063582E" w:rsidP="00A04FD2">
            <w:r w:rsidRPr="007A26DA">
              <w:t>Vorbedingungen</w:t>
            </w:r>
          </w:p>
        </w:tc>
        <w:tc>
          <w:tcPr>
            <w:tcW w:w="7272" w:type="dxa"/>
          </w:tcPr>
          <w:p w:rsidR="0063582E" w:rsidRPr="007A26DA" w:rsidRDefault="00FB7525" w:rsidP="00A04FD2">
            <w:r>
              <w:t xml:space="preserve">Ein </w:t>
            </w:r>
            <w:bookmarkStart w:id="19" w:name="_GoBack"/>
            <w:bookmarkEnd w:id="19"/>
            <w:r>
              <w:t xml:space="preserve"> User ist eingeloggt</w:t>
            </w:r>
          </w:p>
        </w:tc>
      </w:tr>
      <w:tr w:rsidR="0063582E" w:rsidRPr="007A26DA" w:rsidTr="00A04FD2">
        <w:tc>
          <w:tcPr>
            <w:tcW w:w="2020" w:type="dxa"/>
          </w:tcPr>
          <w:p w:rsidR="0063582E" w:rsidRPr="007A26DA" w:rsidRDefault="0063582E" w:rsidP="00A04FD2">
            <w:r w:rsidRPr="007A26DA">
              <w:t>Ablauf</w:t>
            </w:r>
          </w:p>
        </w:tc>
        <w:tc>
          <w:tcPr>
            <w:tcW w:w="7272" w:type="dxa"/>
          </w:tcPr>
          <w:p w:rsidR="001F05B2" w:rsidRDefault="001F05B2" w:rsidP="001F05B2">
            <w:pPr>
              <w:pStyle w:val="Listenabsatz"/>
              <w:numPr>
                <w:ilvl w:val="0"/>
                <w:numId w:val="48"/>
              </w:numPr>
            </w:pPr>
            <w:r>
              <w:t>Der User wechselt auf die «User Verwaltung»-Seite.</w:t>
            </w:r>
          </w:p>
          <w:p w:rsidR="001F05B2" w:rsidRDefault="001F05B2" w:rsidP="001F05B2">
            <w:pPr>
              <w:pStyle w:val="Listenabsatz"/>
              <w:numPr>
                <w:ilvl w:val="0"/>
                <w:numId w:val="48"/>
              </w:numPr>
            </w:pPr>
            <w:r>
              <w:t>Der User gibt beim «Passwort Ändern»-Formular sein altes Passwort und zweimal das gleiche neue ein.</w:t>
            </w:r>
          </w:p>
          <w:p w:rsidR="001F05B2" w:rsidRPr="001F05B2" w:rsidRDefault="001F05B2" w:rsidP="001F05B2">
            <w:pPr>
              <w:pStyle w:val="Listenabsatz"/>
              <w:numPr>
                <w:ilvl w:val="0"/>
                <w:numId w:val="48"/>
              </w:numPr>
            </w:pPr>
            <w:r>
              <w:t>Der User bestätigt seine Eingabe mit einem Knopfdruck auf «Passwort Ändern»</w:t>
            </w:r>
          </w:p>
        </w:tc>
      </w:tr>
      <w:tr w:rsidR="0063582E" w:rsidRPr="007A26DA" w:rsidTr="00A04FD2">
        <w:tc>
          <w:tcPr>
            <w:tcW w:w="2020" w:type="dxa"/>
          </w:tcPr>
          <w:p w:rsidR="0063582E" w:rsidRPr="007A26DA" w:rsidRDefault="0063582E" w:rsidP="00A04FD2">
            <w:r w:rsidRPr="007A26DA">
              <w:t>Erwartetes Resultat</w:t>
            </w:r>
          </w:p>
        </w:tc>
        <w:tc>
          <w:tcPr>
            <w:tcW w:w="7272" w:type="dxa"/>
          </w:tcPr>
          <w:p w:rsidR="0063582E" w:rsidRPr="007A26DA" w:rsidRDefault="001F05B2" w:rsidP="00A04FD2">
            <w:r>
              <w:t>Der User bleibt weiterhin eingeloggt, wobei sein Passwort neu Gesetz wurde.</w:t>
            </w:r>
          </w:p>
        </w:tc>
      </w:tr>
    </w:tbl>
    <w:p w:rsidR="0063582E" w:rsidRPr="00A521D2" w:rsidRDefault="0063582E" w:rsidP="00A521D2"/>
    <w:sectPr w:rsidR="0063582E" w:rsidRPr="00A521D2" w:rsidSect="00A521D2">
      <w:footerReference w:type="even" r:id="rId10"/>
      <w:footerReference w:type="default" r:id="rId11"/>
      <w:type w:val="continuous"/>
      <w:pgSz w:w="11906" w:h="16838" w:code="9"/>
      <w:pgMar w:top="1418" w:right="1134" w:bottom="1134" w:left="1588" w:header="56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CA5" w:rsidRDefault="003C4CA5" w:rsidP="005075C5">
      <w:r>
        <w:separator/>
      </w:r>
    </w:p>
  </w:endnote>
  <w:endnote w:type="continuationSeparator" w:id="0">
    <w:p w:rsidR="003C4CA5" w:rsidRDefault="003C4CA5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1E2367" wp14:editId="6240EF7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205674085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275296011"/>
        <w:docPartObj>
          <w:docPartGallery w:val="Page Numbers (Bottom of Page)"/>
          <w:docPartUnique/>
        </w:docPartObj>
      </w:sdtPr>
      <w:sdtEndPr/>
      <w:sdtContent>
        <w:sdt>
          <w:sdtPr>
            <w:id w:val="-1501884756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FB7525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3C4CA5">
              <w:fldChar w:fldCharType="begin"/>
            </w:r>
            <w:r w:rsidR="003C4CA5">
              <w:instrText xml:space="preserve"> NUMPAGES -1\* Arabic \* MERGEFORMAT </w:instrText>
            </w:r>
            <w:r w:rsidR="003C4CA5">
              <w:fldChar w:fldCharType="separate"/>
            </w:r>
            <w:r w:rsidR="00FB7525">
              <w:rPr>
                <w:noProof/>
              </w:rPr>
              <w:t>3</w:t>
            </w:r>
            <w:r w:rsidR="003C4CA5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43CF607" wp14:editId="41B75C36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3501494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-1209806121"/>
        <w:docPartObj>
          <w:docPartGallery w:val="Page Numbers (Bottom of Page)"/>
          <w:docPartUnique/>
        </w:docPartObj>
      </w:sdtPr>
      <w:sdtEndPr/>
      <w:sdtContent>
        <w:sdt>
          <w:sdtPr>
            <w:id w:val="-84381678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FB7525">
              <w:rPr>
                <w:noProof/>
              </w:rPr>
              <w:t>3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FB7525">
                <w:rPr>
                  <w:noProof/>
                </w:rPr>
                <w:t>3</w:t>
              </w:r>
            </w:fldSimple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CA5" w:rsidRDefault="003C4CA5" w:rsidP="005075C5">
      <w:r>
        <w:separator/>
      </w:r>
    </w:p>
  </w:footnote>
  <w:footnote w:type="continuationSeparator" w:id="0">
    <w:p w:rsidR="003C4CA5" w:rsidRDefault="003C4CA5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 w15:restartNumberingAfterBreak="0">
    <w:nsid w:val="06730EC4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03D5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200A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145A9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9" w15:restartNumberingAfterBreak="0">
    <w:nsid w:val="12417EF0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1" w15:restartNumberingAfterBreak="0">
    <w:nsid w:val="18C44827"/>
    <w:multiLevelType w:val="multilevel"/>
    <w:tmpl w:val="85185436"/>
    <w:numStyleLink w:val="Bbc2"/>
  </w:abstractNum>
  <w:abstractNum w:abstractNumId="12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4510097"/>
    <w:multiLevelType w:val="multilevel"/>
    <w:tmpl w:val="BA328E1C"/>
    <w:numStyleLink w:val="Bbcnumerisch"/>
  </w:abstractNum>
  <w:abstractNum w:abstractNumId="15" w15:restartNumberingAfterBreak="0">
    <w:nsid w:val="24522556"/>
    <w:multiLevelType w:val="multilevel"/>
    <w:tmpl w:val="85185436"/>
    <w:numStyleLink w:val="Bbc2"/>
  </w:abstractNum>
  <w:abstractNum w:abstractNumId="16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8" w15:restartNumberingAfterBreak="0">
    <w:nsid w:val="2ACF7DED"/>
    <w:multiLevelType w:val="multilevel"/>
    <w:tmpl w:val="85185436"/>
    <w:numStyleLink w:val="Bbc2"/>
  </w:abstractNum>
  <w:abstractNum w:abstractNumId="19" w15:restartNumberingAfterBreak="0">
    <w:nsid w:val="2CE3428B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8B1888"/>
    <w:multiLevelType w:val="multilevel"/>
    <w:tmpl w:val="85185436"/>
    <w:numStyleLink w:val="Bbc2"/>
  </w:abstractNum>
  <w:abstractNum w:abstractNumId="21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23" w15:restartNumberingAfterBreak="0">
    <w:nsid w:val="3A451D6F"/>
    <w:multiLevelType w:val="multilevel"/>
    <w:tmpl w:val="85185436"/>
    <w:numStyleLink w:val="Bbc2"/>
  </w:abstractNum>
  <w:abstractNum w:abstractNumId="24" w15:restartNumberingAfterBreak="0">
    <w:nsid w:val="3ADC3BC3"/>
    <w:multiLevelType w:val="multilevel"/>
    <w:tmpl w:val="BA328E1C"/>
    <w:numStyleLink w:val="Bbcnumerisch"/>
  </w:abstractNum>
  <w:abstractNum w:abstractNumId="25" w15:restartNumberingAfterBreak="0">
    <w:nsid w:val="3C1B0CD2"/>
    <w:multiLevelType w:val="multilevel"/>
    <w:tmpl w:val="85185436"/>
    <w:numStyleLink w:val="Bbc2"/>
  </w:abstractNum>
  <w:abstractNum w:abstractNumId="26" w15:restartNumberingAfterBreak="0">
    <w:nsid w:val="3C764DD5"/>
    <w:multiLevelType w:val="multilevel"/>
    <w:tmpl w:val="85185436"/>
    <w:numStyleLink w:val="Bbc2"/>
  </w:abstractNum>
  <w:abstractNum w:abstractNumId="27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0" w15:restartNumberingAfterBreak="0">
    <w:nsid w:val="55B82BDC"/>
    <w:multiLevelType w:val="multilevel"/>
    <w:tmpl w:val="85185436"/>
    <w:numStyleLink w:val="Bbc2"/>
  </w:abstractNum>
  <w:abstractNum w:abstractNumId="31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A66AD"/>
    <w:multiLevelType w:val="multilevel"/>
    <w:tmpl w:val="85185436"/>
    <w:numStyleLink w:val="Bbc2"/>
  </w:abstractNum>
  <w:abstractNum w:abstractNumId="33" w15:restartNumberingAfterBreak="0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6E32"/>
    <w:multiLevelType w:val="multilevel"/>
    <w:tmpl w:val="85185436"/>
    <w:numStyleLink w:val="Bbc2"/>
  </w:abstractNum>
  <w:abstractNum w:abstractNumId="36" w15:restartNumberingAfterBreak="0">
    <w:nsid w:val="682A6139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75F77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5D5C6E"/>
    <w:multiLevelType w:val="multilevel"/>
    <w:tmpl w:val="85185436"/>
    <w:numStyleLink w:val="Bbc2"/>
  </w:abstractNum>
  <w:abstractNum w:abstractNumId="40" w15:restartNumberingAfterBreak="0">
    <w:nsid w:val="6B0D2430"/>
    <w:multiLevelType w:val="multilevel"/>
    <w:tmpl w:val="85185436"/>
    <w:numStyleLink w:val="Bbc2"/>
  </w:abstractNum>
  <w:abstractNum w:abstractNumId="41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2B55339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55285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46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47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48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5"/>
  </w:num>
  <w:num w:numId="3">
    <w:abstractNumId w:val="8"/>
  </w:num>
  <w:num w:numId="4">
    <w:abstractNumId w:val="17"/>
  </w:num>
  <w:num w:numId="5">
    <w:abstractNumId w:val="16"/>
  </w:num>
  <w:num w:numId="6">
    <w:abstractNumId w:val="21"/>
  </w:num>
  <w:num w:numId="7">
    <w:abstractNumId w:val="0"/>
  </w:num>
  <w:num w:numId="8">
    <w:abstractNumId w:val="2"/>
  </w:num>
  <w:num w:numId="9">
    <w:abstractNumId w:val="10"/>
  </w:num>
  <w:num w:numId="10">
    <w:abstractNumId w:val="46"/>
  </w:num>
  <w:num w:numId="11">
    <w:abstractNumId w:val="43"/>
  </w:num>
  <w:num w:numId="12">
    <w:abstractNumId w:val="37"/>
  </w:num>
  <w:num w:numId="13">
    <w:abstractNumId w:val="14"/>
  </w:num>
  <w:num w:numId="14">
    <w:abstractNumId w:val="47"/>
  </w:num>
  <w:num w:numId="15">
    <w:abstractNumId w:val="29"/>
  </w:num>
  <w:num w:numId="16">
    <w:abstractNumId w:val="24"/>
  </w:num>
  <w:num w:numId="17">
    <w:abstractNumId w:val="39"/>
  </w:num>
  <w:num w:numId="18">
    <w:abstractNumId w:val="48"/>
  </w:num>
  <w:num w:numId="19">
    <w:abstractNumId w:val="32"/>
  </w:num>
  <w:num w:numId="20">
    <w:abstractNumId w:val="28"/>
  </w:num>
  <w:num w:numId="21">
    <w:abstractNumId w:val="30"/>
  </w:num>
  <w:num w:numId="22">
    <w:abstractNumId w:val="34"/>
  </w:num>
  <w:num w:numId="23">
    <w:abstractNumId w:val="26"/>
  </w:num>
  <w:num w:numId="24">
    <w:abstractNumId w:val="18"/>
  </w:num>
  <w:num w:numId="25">
    <w:abstractNumId w:val="23"/>
  </w:num>
  <w:num w:numId="26">
    <w:abstractNumId w:val="20"/>
  </w:num>
  <w:num w:numId="27">
    <w:abstractNumId w:val="35"/>
  </w:num>
  <w:num w:numId="28">
    <w:abstractNumId w:val="25"/>
  </w:num>
  <w:num w:numId="29">
    <w:abstractNumId w:val="11"/>
  </w:num>
  <w:num w:numId="30">
    <w:abstractNumId w:val="40"/>
  </w:num>
  <w:num w:numId="31">
    <w:abstractNumId w:val="5"/>
  </w:num>
  <w:num w:numId="32">
    <w:abstractNumId w:val="22"/>
  </w:num>
  <w:num w:numId="33">
    <w:abstractNumId w:val="12"/>
  </w:num>
  <w:num w:numId="34">
    <w:abstractNumId w:val="15"/>
  </w:num>
  <w:num w:numId="35">
    <w:abstractNumId w:val="41"/>
  </w:num>
  <w:num w:numId="36">
    <w:abstractNumId w:val="27"/>
  </w:num>
  <w:num w:numId="37">
    <w:abstractNumId w:val="31"/>
  </w:num>
  <w:num w:numId="38">
    <w:abstractNumId w:val="33"/>
  </w:num>
  <w:num w:numId="39">
    <w:abstractNumId w:val="1"/>
  </w:num>
  <w:num w:numId="40">
    <w:abstractNumId w:val="44"/>
  </w:num>
  <w:num w:numId="41">
    <w:abstractNumId w:val="36"/>
  </w:num>
  <w:num w:numId="42">
    <w:abstractNumId w:val="3"/>
  </w:num>
  <w:num w:numId="43">
    <w:abstractNumId w:val="19"/>
  </w:num>
  <w:num w:numId="44">
    <w:abstractNumId w:val="9"/>
  </w:num>
  <w:num w:numId="45">
    <w:abstractNumId w:val="4"/>
  </w:num>
  <w:num w:numId="46">
    <w:abstractNumId w:val="6"/>
  </w:num>
  <w:num w:numId="47">
    <w:abstractNumId w:val="7"/>
  </w:num>
  <w:num w:numId="48">
    <w:abstractNumId w:val="42"/>
  </w:num>
  <w:num w:numId="49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1DCD"/>
    <w:rsid w:val="00024325"/>
    <w:rsid w:val="0003091A"/>
    <w:rsid w:val="00037A68"/>
    <w:rsid w:val="00040416"/>
    <w:rsid w:val="000422AA"/>
    <w:rsid w:val="0004611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02D1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1F05B2"/>
    <w:rsid w:val="00201224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21D1F"/>
    <w:rsid w:val="003264C3"/>
    <w:rsid w:val="003343DD"/>
    <w:rsid w:val="00335AEB"/>
    <w:rsid w:val="00336DEF"/>
    <w:rsid w:val="003402C5"/>
    <w:rsid w:val="00343550"/>
    <w:rsid w:val="00351BAB"/>
    <w:rsid w:val="00357906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C4CA5"/>
    <w:rsid w:val="003D0C8E"/>
    <w:rsid w:val="003D2A3C"/>
    <w:rsid w:val="003D34BB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319B"/>
    <w:rsid w:val="00425233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4ADA"/>
    <w:rsid w:val="004867D6"/>
    <w:rsid w:val="0049423D"/>
    <w:rsid w:val="0049630E"/>
    <w:rsid w:val="004B1084"/>
    <w:rsid w:val="004B14C9"/>
    <w:rsid w:val="004B3707"/>
    <w:rsid w:val="004B7374"/>
    <w:rsid w:val="004E3A23"/>
    <w:rsid w:val="004E501C"/>
    <w:rsid w:val="004E670F"/>
    <w:rsid w:val="004E7D85"/>
    <w:rsid w:val="00500A29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1065"/>
    <w:rsid w:val="00571F06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3582E"/>
    <w:rsid w:val="00651E33"/>
    <w:rsid w:val="0066006C"/>
    <w:rsid w:val="00661F88"/>
    <w:rsid w:val="00670CD4"/>
    <w:rsid w:val="00673BC8"/>
    <w:rsid w:val="00677753"/>
    <w:rsid w:val="006819C4"/>
    <w:rsid w:val="00682209"/>
    <w:rsid w:val="00686A10"/>
    <w:rsid w:val="00695A72"/>
    <w:rsid w:val="006A35AF"/>
    <w:rsid w:val="006A6DE0"/>
    <w:rsid w:val="006C2FBC"/>
    <w:rsid w:val="006C618E"/>
    <w:rsid w:val="006D289B"/>
    <w:rsid w:val="006F2457"/>
    <w:rsid w:val="00706828"/>
    <w:rsid w:val="00713928"/>
    <w:rsid w:val="00715AAB"/>
    <w:rsid w:val="00730A9C"/>
    <w:rsid w:val="00732B26"/>
    <w:rsid w:val="007406F5"/>
    <w:rsid w:val="00746CF7"/>
    <w:rsid w:val="00754170"/>
    <w:rsid w:val="007564E7"/>
    <w:rsid w:val="00763D22"/>
    <w:rsid w:val="00781424"/>
    <w:rsid w:val="00781913"/>
    <w:rsid w:val="00791A33"/>
    <w:rsid w:val="007A26DA"/>
    <w:rsid w:val="007A442E"/>
    <w:rsid w:val="007B14C3"/>
    <w:rsid w:val="007C0B29"/>
    <w:rsid w:val="007C61AD"/>
    <w:rsid w:val="007D749E"/>
    <w:rsid w:val="007E0C79"/>
    <w:rsid w:val="007E6FA5"/>
    <w:rsid w:val="007F022F"/>
    <w:rsid w:val="007F1754"/>
    <w:rsid w:val="007F38B6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4752"/>
    <w:rsid w:val="00875539"/>
    <w:rsid w:val="008919BB"/>
    <w:rsid w:val="008941DF"/>
    <w:rsid w:val="008A35A2"/>
    <w:rsid w:val="008F415B"/>
    <w:rsid w:val="00900CE9"/>
    <w:rsid w:val="009045C6"/>
    <w:rsid w:val="00911F6B"/>
    <w:rsid w:val="00917B63"/>
    <w:rsid w:val="009223FA"/>
    <w:rsid w:val="009468AA"/>
    <w:rsid w:val="009513E6"/>
    <w:rsid w:val="009545C1"/>
    <w:rsid w:val="00955E1A"/>
    <w:rsid w:val="0096221B"/>
    <w:rsid w:val="00970B60"/>
    <w:rsid w:val="00970D52"/>
    <w:rsid w:val="00980F16"/>
    <w:rsid w:val="00990B6B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10028"/>
    <w:rsid w:val="00A40CE6"/>
    <w:rsid w:val="00A45D3D"/>
    <w:rsid w:val="00A4720F"/>
    <w:rsid w:val="00A521D2"/>
    <w:rsid w:val="00A54D81"/>
    <w:rsid w:val="00A67FA3"/>
    <w:rsid w:val="00A73D1D"/>
    <w:rsid w:val="00A804E1"/>
    <w:rsid w:val="00A827D0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14BD1"/>
    <w:rsid w:val="00B150E1"/>
    <w:rsid w:val="00B23819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65EA"/>
    <w:rsid w:val="00BC0147"/>
    <w:rsid w:val="00BC30CB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3783D"/>
    <w:rsid w:val="00C50286"/>
    <w:rsid w:val="00C66514"/>
    <w:rsid w:val="00C67963"/>
    <w:rsid w:val="00C7005D"/>
    <w:rsid w:val="00C73EDE"/>
    <w:rsid w:val="00C837A5"/>
    <w:rsid w:val="00C83CCE"/>
    <w:rsid w:val="00C8594D"/>
    <w:rsid w:val="00C951AD"/>
    <w:rsid w:val="00CA4612"/>
    <w:rsid w:val="00CA7963"/>
    <w:rsid w:val="00CB26EE"/>
    <w:rsid w:val="00CB3ADB"/>
    <w:rsid w:val="00CC1296"/>
    <w:rsid w:val="00CC4BF0"/>
    <w:rsid w:val="00CE484E"/>
    <w:rsid w:val="00D00F02"/>
    <w:rsid w:val="00D14044"/>
    <w:rsid w:val="00D15E44"/>
    <w:rsid w:val="00D2211A"/>
    <w:rsid w:val="00D2547E"/>
    <w:rsid w:val="00D416B2"/>
    <w:rsid w:val="00D569B6"/>
    <w:rsid w:val="00D60F87"/>
    <w:rsid w:val="00D6119B"/>
    <w:rsid w:val="00D712C8"/>
    <w:rsid w:val="00D745E2"/>
    <w:rsid w:val="00D80726"/>
    <w:rsid w:val="00D81F90"/>
    <w:rsid w:val="00D969E4"/>
    <w:rsid w:val="00DB55FC"/>
    <w:rsid w:val="00DB7634"/>
    <w:rsid w:val="00DC66C8"/>
    <w:rsid w:val="00DE417A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0B95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57BCF"/>
    <w:rsid w:val="00F61F37"/>
    <w:rsid w:val="00F67661"/>
    <w:rsid w:val="00F820C6"/>
    <w:rsid w:val="00F82EDF"/>
    <w:rsid w:val="00F915D8"/>
    <w:rsid w:val="00F96E3B"/>
    <w:rsid w:val="00FA6C53"/>
    <w:rsid w:val="00FB7525"/>
    <w:rsid w:val="00FC3DFA"/>
    <w:rsid w:val="00FC7C0F"/>
    <w:rsid w:val="00FD1B93"/>
    <w:rsid w:val="00FD250F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0B9B90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BAB3D-CEA8-497A-9D3B-EB9ED8117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4</Pages>
  <Words>482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1</vt:lpstr>
    </vt:vector>
  </TitlesOfParts>
  <Company>Berufsbildungscenter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</dc:title>
  <dc:creator>Wicky Samuel</dc:creator>
  <cp:lastModifiedBy>Barisic Petar</cp:lastModifiedBy>
  <cp:revision>68</cp:revision>
  <dcterms:created xsi:type="dcterms:W3CDTF">2015-05-05T10:46:00Z</dcterms:created>
  <dcterms:modified xsi:type="dcterms:W3CDTF">2017-01-23T07:38:00Z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