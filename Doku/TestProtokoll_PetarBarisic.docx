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D44945" w:rsidRDefault="00D44945" w:rsidP="00D44945">
      <w:r>
        <w:t>Projekt:</w:t>
      </w:r>
      <w:r>
        <w:tab/>
      </w:r>
      <w:r>
        <w:tab/>
      </w:r>
      <w:r w:rsidR="00B25D4B">
        <w:t>Pics Are Love</w:t>
      </w:r>
    </w:p>
    <w:p w:rsidR="00D44945" w:rsidRDefault="00C21FC0" w:rsidP="00D44945">
      <w:r>
        <w:t>Testperson:</w:t>
      </w:r>
      <w:r>
        <w:tab/>
      </w:r>
      <w:r>
        <w:tab/>
        <w:t>Petar Barisic</w:t>
      </w:r>
    </w:p>
    <w:p w:rsidR="00D44945" w:rsidRDefault="003635FE" w:rsidP="00D44945">
      <w:r>
        <w:t>Datum / Zeit:</w:t>
      </w:r>
      <w:r>
        <w:tab/>
      </w:r>
      <w:r>
        <w:tab/>
        <w:t>23.01.2017; 8:45</w:t>
      </w:r>
    </w:p>
    <w:p w:rsidR="00D44945" w:rsidRPr="00D44945" w:rsidRDefault="00D44945" w:rsidP="00D44945">
      <w:r>
        <w:t>Eingesetzte Software:</w:t>
      </w:r>
      <w:r>
        <w:tab/>
      </w:r>
      <w:r w:rsidR="000E61E3">
        <w:t>Windows 7, Firefox 50.1.0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0E61E3" w:rsidTr="0093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0E61E3" w:rsidRDefault="000E61E3" w:rsidP="00937ABB">
            <w:r>
              <w:t>ID</w:t>
            </w:r>
          </w:p>
        </w:tc>
        <w:tc>
          <w:tcPr>
            <w:tcW w:w="1340" w:type="dxa"/>
          </w:tcPr>
          <w:p w:rsidR="000E61E3" w:rsidRDefault="000E61E3" w:rsidP="00937ABB">
            <w:r>
              <w:t>Erfolgreich</w:t>
            </w:r>
          </w:p>
        </w:tc>
        <w:tc>
          <w:tcPr>
            <w:tcW w:w="7098" w:type="dxa"/>
          </w:tcPr>
          <w:p w:rsidR="000E61E3" w:rsidRDefault="000E61E3" w:rsidP="00937ABB">
            <w:r>
              <w:t>Bemerkungen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>-01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0E61E3" w:rsidP="00937ABB">
            <w:r>
              <w:t>Das Login mit dem User «test@user.com» funktioniert einwandfrei.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-02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0E61E3" w:rsidP="00937ABB">
            <w:r>
              <w:t>Es wird ein zufälliges Bild angezeigt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-03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0E61E3" w:rsidP="00937ABB"/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-04</w:t>
            </w:r>
          </w:p>
        </w:tc>
        <w:tc>
          <w:tcPr>
            <w:tcW w:w="1340" w:type="dxa"/>
          </w:tcPr>
          <w:p w:rsidR="000E61E3" w:rsidRPr="00042CCD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Pr="00042CCD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-05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-06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-07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-08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-09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-10</w:t>
            </w:r>
          </w:p>
        </w:tc>
        <w:tc>
          <w:tcPr>
            <w:tcW w:w="1340" w:type="dxa"/>
          </w:tcPr>
          <w:p w:rsidR="000E61E3" w:rsidRDefault="000E61E3" w:rsidP="00937ABB">
            <w:r>
              <w:t>Ja</w:t>
            </w:r>
          </w:p>
        </w:tc>
        <w:tc>
          <w:tcPr>
            <w:tcW w:w="7098" w:type="dxa"/>
          </w:tcPr>
          <w:p w:rsidR="000E61E3" w:rsidRDefault="000E61E3" w:rsidP="00937ABB"/>
        </w:tc>
      </w:tr>
    </w:tbl>
    <w:p w:rsidR="00D44945" w:rsidRDefault="00D44945" w:rsidP="00D44945"/>
    <w:p w:rsidR="00D44945" w:rsidRPr="00D44945" w:rsidRDefault="00426B6B" w:rsidP="00D44945">
      <w:r>
        <w:t>Unterschrift:</w:t>
      </w:r>
      <w:bookmarkStart w:id="1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2D" w:rsidRDefault="00CD392D" w:rsidP="005075C5">
      <w:r>
        <w:separator/>
      </w:r>
    </w:p>
  </w:endnote>
  <w:endnote w:type="continuationSeparator" w:id="0">
    <w:p w:rsidR="00CD392D" w:rsidRDefault="00CD392D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521D2">
                <w:rPr>
                  <w:noProof/>
                </w:rPr>
                <w:t>10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CD392D">
              <w:fldChar w:fldCharType="begin"/>
            </w:r>
            <w:r w:rsidR="00CD392D">
              <w:instrText xml:space="preserve"> NUMPAGES -1\* Arabic \* MERGEFORMAT </w:instrText>
            </w:r>
            <w:r w:rsidR="00CD392D">
              <w:fldChar w:fldCharType="separate"/>
            </w:r>
            <w:r w:rsidR="00D44945">
              <w:rPr>
                <w:noProof/>
              </w:rPr>
              <w:t>1</w:t>
            </w:r>
            <w:r w:rsidR="00CD392D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426B6B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fldSimple w:instr=" NUMPAGES -1\* Arabic \* MERGEFORMAT ">
              <w:r w:rsidR="00426B6B">
                <w:rPr>
                  <w:noProof/>
                </w:rPr>
                <w:t>1</w:t>
              </w:r>
            </w:fldSimple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2D" w:rsidRDefault="00CD392D" w:rsidP="005075C5">
      <w:r>
        <w:separator/>
      </w:r>
    </w:p>
  </w:footnote>
  <w:footnote w:type="continuationSeparator" w:id="0">
    <w:p w:rsidR="00CD392D" w:rsidRDefault="00CD392D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E61E3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B7AEE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35FE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26B6B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25D4B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1FC0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D392D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AEC182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1F049-333A-4500-826F-73B515B6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Barisic Petar</cp:lastModifiedBy>
  <cp:revision>23</cp:revision>
  <dcterms:created xsi:type="dcterms:W3CDTF">2015-05-05T10:46:00Z</dcterms:created>
  <dcterms:modified xsi:type="dcterms:W3CDTF">2017-01-23T07:53:00Z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